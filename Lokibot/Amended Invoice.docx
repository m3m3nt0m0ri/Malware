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BC3" w:rsidRDefault="001059B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35.75pt">
            <v:imagedata r:id="rId4" o:title="exploit3_LI"/>
          </v:shape>
        </w:pict>
      </w:r>
    </w:p>
    <w:sectPr w:rsidR="00CB3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81CBC"/>
    <w:rsid w:val="001059B0"/>
    <w:rsid w:val="00334FAE"/>
    <w:rsid w:val="003C6B69"/>
    <w:rsid w:val="00781CBC"/>
    <w:rsid w:val="00CB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AC5CCB0C-E82C-4C9D-85C8-11129C315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9B0"/>
    <w:rPr>
      <w:rFonts w:asciiTheme="minorHAnsi" w:eastAsiaTheme="minorHAnsi" w:hAnsiTheme="minorHAnsi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  <w:rsid w:val="001059B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05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://www.precisioninteriorsinc.com/fay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Richard</cp:lastModifiedBy>
  <cp:revision>2</cp:revision>
  <dcterms:created xsi:type="dcterms:W3CDTF">2019-04-30T00:00:00Z</dcterms:created>
  <dcterms:modified xsi:type="dcterms:W3CDTF">2019-04-30T00:00:00Z</dcterms:modified>
</cp:coreProperties>
</file>